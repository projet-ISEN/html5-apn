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4"/>
          <w:szCs w:val="24"/>
        </w:rPr>
        <w:id w:val="1859227416"/>
        <w:docPartObj>
          <w:docPartGallery w:val="Cover Pages"/>
          <w:docPartUnique/>
        </w:docPartObj>
      </w:sdtPr>
      <w:sdtEndPr/>
      <w:sdtContent>
        <w:p w:rsidR="008A3635" w:rsidRDefault="008A363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e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A3635" w:rsidRDefault="008A363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e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e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id="Groupe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i2wwgAAANoAAAAPAAAAZHJzL2Rvd25yZXYueG1sRI9BawIx&#10;FITvBf9DeIK3mrVI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DLii2w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A3635" w:rsidRDefault="008A363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14/11/2016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e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9396730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3635" w:rsidRDefault="00B76382">
                                <w:pPr>
                                  <w:pStyle w:val="Sansinterligne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187071135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1D11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8A3635" w:rsidRDefault="00B7638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Société"/>
                                    <w:tag w:val=""/>
                                    <w:id w:val="-91817111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A6F06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A3635" w:rsidRDefault="0092438D">
                          <w:pPr>
                            <w:pStyle w:val="Sansinterligne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187071135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A1D11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8A3635" w:rsidRDefault="0092438D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Société"/>
                              <w:tag w:val=""/>
                              <w:id w:val="-91817111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A6F06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1868170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3635" w:rsidRDefault="00B7638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208614585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363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Caméra par HTML5</w:t>
                                    </w:r>
                                  </w:sdtContent>
                                </w:sdt>
                              </w:p>
                              <w:p w:rsidR="008A3635" w:rsidRDefault="008A363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8A3635" w:rsidRDefault="008A363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id="Zone de texte 3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JIvu+J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8A3635" w:rsidRDefault="0092438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208614585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A363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Caméra par HTML5</w:t>
                              </w:r>
                            </w:sdtContent>
                          </w:sdt>
                        </w:p>
                        <w:p w:rsidR="008A3635" w:rsidRDefault="008A363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8A3635" w:rsidRDefault="008A363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A3635" w:rsidRDefault="00EA6B2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9525757</wp:posOffset>
                    </wp:positionV>
                    <wp:extent cx="2360930" cy="1404620"/>
                    <wp:effectExtent l="0" t="0" r="26035" b="1079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6B21" w:rsidRDefault="00B76382" w:rsidP="00EA6B21">
                                <w:pPr>
                                  <w:pStyle w:val="Sansinterligne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3526608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1D11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A6B21"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Rémi Collignon &amp; Vincent Riouallon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id="Zone de texte 2" o:spid="_x0000_s1057" type="#_x0000_t202" style="position:absolute;margin-left:0;margin-top:750.0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" strokecolor="white [3212]">
                    <v:textbox style="mso-fit-shape-to-text:t">
                      <w:txbxContent>
                        <w:p w:rsidR="00EA6B21" w:rsidRDefault="0092438D" w:rsidP="00EA6B21">
                          <w:pPr>
                            <w:pStyle w:val="Sansinterligne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3526608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A1D11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  <w:r w:rsidR="00EA6B21"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Rémi Collignon &amp; Vincent Riouallon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A3635">
            <w:br w:type="page"/>
          </w:r>
        </w:p>
      </w:sdtContent>
    </w:sdt>
    <w:p w:rsidR="00684D95" w:rsidRDefault="00684D95" w:rsidP="00684D95">
      <w:pPr>
        <w:pStyle w:val="Titre1"/>
      </w:pPr>
      <w:r>
        <w:lastRenderedPageBreak/>
        <w:t>Les besoins</w:t>
      </w:r>
    </w:p>
    <w:p w:rsidR="00684D95" w:rsidRDefault="00684D95" w:rsidP="00684D95"/>
    <w:p w:rsidR="008840A6" w:rsidRDefault="008840A6" w:rsidP="00684D95">
      <w:r>
        <w:tab/>
        <w:t>Pour un fonctionnement simplifié du produit</w:t>
      </w:r>
      <w:r w:rsidR="00A25292">
        <w:t>,</w:t>
      </w:r>
      <w:r>
        <w:t xml:space="preserve"> un serveur web est recommandé.</w:t>
      </w:r>
    </w:p>
    <w:p w:rsidR="007158BC" w:rsidRDefault="007158BC" w:rsidP="00684D95"/>
    <w:p w:rsidR="007158BC" w:rsidRPr="00030F5B" w:rsidRDefault="00B90A20" w:rsidP="00684D95">
      <w:r>
        <w:tab/>
        <w:t>Si vous possé</w:t>
      </w:r>
      <w:r w:rsidR="007158BC">
        <w:t xml:space="preserve">dez un serveur web (Apache, </w:t>
      </w:r>
      <w:proofErr w:type="spellStart"/>
      <w:r w:rsidR="007158BC">
        <w:t>Nginx</w:t>
      </w:r>
      <w:proofErr w:type="spellEnd"/>
      <w:r w:rsidR="007158BC">
        <w:t>, …)</w:t>
      </w:r>
      <w:r w:rsidR="00872F0F">
        <w:t xml:space="preserve">, copiez simplement le contenu du projet dans le </w:t>
      </w:r>
      <w:r w:rsidR="00872F0F" w:rsidRPr="00030F5B">
        <w:t>dossier utilisé par le serveur, en général il se trouve dans « /var/www »</w:t>
      </w:r>
      <w:r w:rsidR="007D3E31" w:rsidRPr="00030F5B">
        <w:t>.</w:t>
      </w:r>
      <w:r w:rsidR="00872F0F" w:rsidRPr="00030F5B">
        <w:t> </w:t>
      </w:r>
      <w:r w:rsidR="00030F5B" w:rsidRPr="00030F5B">
        <w:t xml:space="preserve"> Vous pouvez y accéder par</w:t>
      </w:r>
      <w:r>
        <w:t xml:space="preserve"> </w:t>
      </w:r>
      <w:r w:rsidR="00030F5B" w:rsidRPr="00030F5B">
        <w:t xml:space="preserve">: </w:t>
      </w:r>
      <w:hyperlink r:id="rId10" w:history="1">
        <w:proofErr w:type="spellStart"/>
        <w:r w:rsidR="00030F5B" w:rsidRPr="00030F5B">
          <w:rPr>
            <w:rStyle w:val="Lienhypertexte"/>
          </w:rPr>
          <w:t>localhost</w:t>
        </w:r>
        <w:proofErr w:type="spellEnd"/>
      </w:hyperlink>
      <w:r w:rsidR="00030F5B" w:rsidRPr="00030F5B">
        <w:t> pour un serveur local</w:t>
      </w:r>
    </w:p>
    <w:p w:rsidR="006329E1" w:rsidRDefault="00C600D7" w:rsidP="00684D95">
      <w:r>
        <w:tab/>
        <w:t>Si vous ne possédez pas de serveur web, ouvrez simplement le fichier « index.html » avec</w:t>
      </w:r>
      <w:r w:rsidR="002B773F">
        <w:t xml:space="preserve"> votre navigateur</w:t>
      </w:r>
      <w:r>
        <w:t>.</w:t>
      </w:r>
    </w:p>
    <w:p w:rsidR="004769BF" w:rsidRDefault="004769BF" w:rsidP="00684D95"/>
    <w:p w:rsidR="004769BF" w:rsidRDefault="004769BF" w:rsidP="004769BF">
      <w:pPr>
        <w:pStyle w:val="Titre1"/>
      </w:pPr>
      <w:proofErr w:type="spellStart"/>
      <w:r>
        <w:t>Réstrictions</w:t>
      </w:r>
      <w:proofErr w:type="spellEnd"/>
    </w:p>
    <w:p w:rsidR="004769BF" w:rsidRDefault="004769BF" w:rsidP="004769BF">
      <w:r>
        <w:tab/>
        <w:t>L’appl</w:t>
      </w:r>
      <w:r w:rsidR="00A25292">
        <w:t>ication néc</w:t>
      </w:r>
      <w:r w:rsidR="00B90A20">
        <w:t>e</w:t>
      </w:r>
      <w:r w:rsidR="00A25292">
        <w:t>ssite plusieurs aut</w:t>
      </w:r>
      <w:r w:rsidR="00B90A20">
        <w:t>orisations pour s’e</w:t>
      </w:r>
      <w:r>
        <w:t xml:space="preserve">xécuter de façon optimale : </w:t>
      </w:r>
    </w:p>
    <w:p w:rsidR="004769BF" w:rsidRDefault="008F7FD2" w:rsidP="008F7FD2">
      <w:pPr>
        <w:pStyle w:val="Paragraphedeliste"/>
        <w:numPr>
          <w:ilvl w:val="0"/>
          <w:numId w:val="4"/>
        </w:numPr>
      </w:pPr>
      <w:r>
        <w:t>Géo</w:t>
      </w:r>
      <w:r w:rsidR="00A25292">
        <w:t>-</w:t>
      </w:r>
      <w:proofErr w:type="spellStart"/>
      <w:r>
        <w:t>positionement</w:t>
      </w:r>
      <w:proofErr w:type="spellEnd"/>
    </w:p>
    <w:p w:rsidR="008F7FD2" w:rsidRDefault="00142BE7" w:rsidP="008F7FD2">
      <w:pPr>
        <w:pStyle w:val="Paragraphedeliste"/>
        <w:numPr>
          <w:ilvl w:val="0"/>
          <w:numId w:val="4"/>
        </w:numPr>
      </w:pPr>
      <w:r>
        <w:t>Caméra</w:t>
      </w:r>
    </w:p>
    <w:p w:rsidR="008840A6" w:rsidRDefault="00142BE7" w:rsidP="00CB4DDA">
      <w:pPr>
        <w:pStyle w:val="Paragraphedeliste"/>
        <w:numPr>
          <w:ilvl w:val="0"/>
          <w:numId w:val="4"/>
        </w:numPr>
      </w:pPr>
      <w:r>
        <w:t>Notifications</w:t>
      </w:r>
      <w:r w:rsidR="008840A6">
        <w:tab/>
      </w:r>
    </w:p>
    <w:p w:rsidR="002B773F" w:rsidRDefault="002B773F" w:rsidP="002B773F">
      <w:pPr>
        <w:pStyle w:val="Titre1"/>
      </w:pPr>
      <w:r>
        <w:t>L’</w:t>
      </w:r>
      <w:proofErr w:type="spellStart"/>
      <w:r>
        <w:t>environement</w:t>
      </w:r>
      <w:proofErr w:type="spellEnd"/>
    </w:p>
    <w:p w:rsidR="00962A83" w:rsidRDefault="00962A83" w:rsidP="00962A83"/>
    <w:p w:rsidR="00962A83" w:rsidRDefault="00962A83" w:rsidP="00962A83">
      <w:r>
        <w:tab/>
        <w:t xml:space="preserve">Le site fonctionne sur les </w:t>
      </w:r>
      <w:hyperlink r:id="rId11" w:history="1">
        <w:r w:rsidRPr="00962A83">
          <w:rPr>
            <w:rStyle w:val="Lienhypertexte"/>
          </w:rPr>
          <w:t>navigateur</w:t>
        </w:r>
        <w:r>
          <w:rPr>
            <w:rStyle w:val="Lienhypertexte"/>
          </w:rPr>
          <w:t>s</w:t>
        </w:r>
        <w:r w:rsidRPr="00962A83">
          <w:rPr>
            <w:rStyle w:val="Lienhypertexte"/>
          </w:rPr>
          <w:t xml:space="preserve"> internet</w:t>
        </w:r>
      </w:hyperlink>
      <w:r>
        <w:t xml:space="preserve"> courant, à l’exception</w:t>
      </w:r>
      <w:r w:rsidR="00B01FB2">
        <w:t xml:space="preserve"> d’</w:t>
      </w:r>
      <w:r>
        <w:t>internet explorer.</w:t>
      </w:r>
    </w:p>
    <w:p w:rsidR="00962A83" w:rsidRDefault="00962A83" w:rsidP="00962A83"/>
    <w:p w:rsidR="00962A83" w:rsidRPr="00962A83" w:rsidRDefault="00962A83" w:rsidP="00962A83">
      <w:pPr>
        <w:shd w:val="clear" w:color="auto" w:fill="F1F0F0"/>
        <w:rPr>
          <w:rFonts w:ascii="Helvetica" w:eastAsia="Times New Roman" w:hAnsi="Helvetica" w:cs="Helvetica"/>
          <w:color w:val="4B4F56"/>
          <w:sz w:val="18"/>
          <w:szCs w:val="18"/>
        </w:rPr>
      </w:pPr>
      <w:r>
        <w:tab/>
        <w:t xml:space="preserve">Pour les navigateurs utilisant le moteur </w:t>
      </w:r>
      <w:proofErr w:type="spellStart"/>
      <w:r>
        <w:t>WebKit</w:t>
      </w:r>
      <w:proofErr w:type="spellEnd"/>
      <w:r>
        <w:t xml:space="preserve"> il est nécessaire d’utiliser un « flag </w:t>
      </w:r>
      <w:r w:rsidR="00EA7644">
        <w:rPr>
          <w:rStyle w:val="Appelnotedebasdep"/>
        </w:rPr>
        <w:footnoteReference w:id="1"/>
      </w:r>
      <w:r>
        <w:t>» : ‘</w:t>
      </w:r>
      <w:r w:rsidRPr="00962A83">
        <w:rPr>
          <w:rFonts w:ascii="Helvetica" w:eastAsia="Times New Roman" w:hAnsi="Helvetica" w:cs="Helvetica"/>
          <w:color w:val="4B4F56"/>
          <w:sz w:val="18"/>
          <w:szCs w:val="18"/>
        </w:rPr>
        <w:t>--</w:t>
      </w:r>
      <w:proofErr w:type="spellStart"/>
      <w:r w:rsidRPr="00962A83">
        <w:rPr>
          <w:rFonts w:ascii="Helvetica" w:eastAsia="Times New Roman" w:hAnsi="Helvetica" w:cs="Helvetica"/>
          <w:color w:val="4B4F56"/>
          <w:sz w:val="18"/>
          <w:szCs w:val="18"/>
        </w:rPr>
        <w:t>allow</w:t>
      </w:r>
      <w:proofErr w:type="spellEnd"/>
      <w:r w:rsidRPr="00962A83">
        <w:rPr>
          <w:rFonts w:ascii="Helvetica" w:eastAsia="Times New Roman" w:hAnsi="Helvetica" w:cs="Helvetica"/>
          <w:color w:val="4B4F56"/>
          <w:sz w:val="18"/>
          <w:szCs w:val="18"/>
        </w:rPr>
        <w:t>-file-</w:t>
      </w:r>
      <w:proofErr w:type="spellStart"/>
      <w:r w:rsidRPr="00962A83">
        <w:rPr>
          <w:rFonts w:ascii="Helvetica" w:eastAsia="Times New Roman" w:hAnsi="Helvetica" w:cs="Helvetica"/>
          <w:color w:val="4B4F56"/>
          <w:sz w:val="18"/>
          <w:szCs w:val="18"/>
        </w:rPr>
        <w:t>access</w:t>
      </w:r>
      <w:proofErr w:type="spellEnd"/>
      <w:r w:rsidRPr="00962A83">
        <w:rPr>
          <w:rFonts w:ascii="Helvetica" w:eastAsia="Times New Roman" w:hAnsi="Helvetica" w:cs="Helvetica"/>
          <w:color w:val="4B4F56"/>
          <w:sz w:val="18"/>
          <w:szCs w:val="18"/>
        </w:rPr>
        <w:t>-</w:t>
      </w:r>
      <w:proofErr w:type="spellStart"/>
      <w:r w:rsidRPr="00962A83">
        <w:rPr>
          <w:rFonts w:ascii="Helvetica" w:eastAsia="Times New Roman" w:hAnsi="Helvetica" w:cs="Helvetica"/>
          <w:color w:val="4B4F56"/>
          <w:sz w:val="18"/>
          <w:szCs w:val="18"/>
        </w:rPr>
        <w:t>from</w:t>
      </w:r>
      <w:proofErr w:type="spellEnd"/>
      <w:r w:rsidRPr="00962A83">
        <w:rPr>
          <w:rFonts w:ascii="Helvetica" w:eastAsia="Times New Roman" w:hAnsi="Helvetica" w:cs="Helvetica"/>
          <w:color w:val="4B4F56"/>
          <w:sz w:val="18"/>
          <w:szCs w:val="18"/>
        </w:rPr>
        <w:t>-files</w:t>
      </w:r>
      <w:r>
        <w:t>’</w:t>
      </w:r>
      <w:r w:rsidR="00030F5B">
        <w:t xml:space="preserve">  lors de son déma</w:t>
      </w:r>
      <w:r w:rsidR="00B01FB2">
        <w:t>r</w:t>
      </w:r>
      <w:r w:rsidR="00030F5B">
        <w:t>rage</w:t>
      </w:r>
      <w:r>
        <w:t xml:space="preserve">. Parmi ces navigateurs </w:t>
      </w:r>
      <w:r w:rsidR="00B01FB2">
        <w:t>on</w:t>
      </w:r>
      <w:r>
        <w:t xml:space="preserve"> trouve :</w:t>
      </w:r>
    </w:p>
    <w:p w:rsidR="00962A83" w:rsidRDefault="008D781B" w:rsidP="00962A83">
      <w:pPr>
        <w:pStyle w:val="Paragraphedeliste"/>
        <w:numPr>
          <w:ilvl w:val="0"/>
          <w:numId w:val="5"/>
        </w:numPr>
      </w:pPr>
      <w:r>
        <w:t>Chrome</w:t>
      </w:r>
    </w:p>
    <w:p w:rsidR="00962A83" w:rsidRDefault="00962A83" w:rsidP="00962A83">
      <w:pPr>
        <w:pStyle w:val="Paragraphedeliste"/>
        <w:numPr>
          <w:ilvl w:val="0"/>
          <w:numId w:val="5"/>
        </w:numPr>
      </w:pPr>
      <w:proofErr w:type="spellStart"/>
      <w:r>
        <w:t>Chromium</w:t>
      </w:r>
      <w:proofErr w:type="spellEnd"/>
      <w:r>
        <w:t xml:space="preserve"> </w:t>
      </w:r>
    </w:p>
    <w:p w:rsidR="00962A83" w:rsidRDefault="00962A83" w:rsidP="00962A83">
      <w:pPr>
        <w:pStyle w:val="Paragraphedeliste"/>
        <w:numPr>
          <w:ilvl w:val="0"/>
          <w:numId w:val="5"/>
        </w:numPr>
      </w:pPr>
      <w:r>
        <w:t>S</w:t>
      </w:r>
      <w:r w:rsidR="008D781B">
        <w:t>afari</w:t>
      </w:r>
    </w:p>
    <w:p w:rsidR="002B773F" w:rsidRPr="002B773F" w:rsidRDefault="00962A83" w:rsidP="00962A83">
      <w:pPr>
        <w:pStyle w:val="Paragraphedeliste"/>
        <w:numPr>
          <w:ilvl w:val="0"/>
          <w:numId w:val="5"/>
        </w:numPr>
      </w:pPr>
      <w:proofErr w:type="spellStart"/>
      <w:r>
        <w:t>O</w:t>
      </w:r>
      <w:r w:rsidR="008D781B">
        <w:t>pera</w:t>
      </w:r>
      <w:proofErr w:type="spellEnd"/>
    </w:p>
    <w:p w:rsidR="00684D95" w:rsidRDefault="00684D95" w:rsidP="00684D95">
      <w:pPr>
        <w:pStyle w:val="Titre1"/>
      </w:pPr>
      <w:r>
        <w:t>L’interface</w:t>
      </w:r>
    </w:p>
    <w:p w:rsidR="00684D95" w:rsidRDefault="00684D95" w:rsidP="00684D95"/>
    <w:p w:rsidR="00684D95" w:rsidRDefault="00684D95" w:rsidP="00684D95">
      <w:r>
        <w:tab/>
        <w:t>L’int</w:t>
      </w:r>
      <w:r w:rsidR="009760E7">
        <w:t>e</w:t>
      </w:r>
      <w:r>
        <w:t>rface de l’appl</w:t>
      </w:r>
      <w:r w:rsidR="006A1D11">
        <w:t>ication se compose d’un encadré</w:t>
      </w:r>
      <w:r>
        <w:t xml:space="preserve"> où l’on peut voir l’image renvoyé</w:t>
      </w:r>
      <w:r w:rsidR="00CC3EE4">
        <w:t>e</w:t>
      </w:r>
      <w:r>
        <w:t xml:space="preserve"> par la webcam ainsi qu’une cible en son centre.</w:t>
      </w:r>
      <w:r>
        <w:br/>
      </w:r>
      <w:r>
        <w:tab/>
        <w:t>Sous cet encadré</w:t>
      </w:r>
      <w:r w:rsidR="003B4D78">
        <w:t xml:space="preserve"> se trouve quatre</w:t>
      </w:r>
      <w:r w:rsidR="00B064CF">
        <w:t xml:space="preserve"> boutons permettant</w:t>
      </w:r>
      <w:r>
        <w:t xml:space="preserve"> plusieurs actions.</w:t>
      </w:r>
      <w:r>
        <w:br/>
      </w:r>
      <w:r>
        <w:tab/>
      </w:r>
      <w:r w:rsidR="00B01FB2">
        <w:t xml:space="preserve">Le formulaire non modifiable en </w:t>
      </w:r>
      <w:r w:rsidR="00547344">
        <w:t>dessous permet d’aff</w:t>
      </w:r>
      <w:r w:rsidR="00CC3EE4">
        <w:t>i</w:t>
      </w:r>
      <w:r w:rsidR="00547344">
        <w:t>cher la longitude, latitude et date de la photo que l’on peut prendre.</w:t>
      </w:r>
    </w:p>
    <w:p w:rsidR="00547344" w:rsidRDefault="00547344" w:rsidP="00684D95">
      <w:r>
        <w:tab/>
      </w:r>
      <w:r w:rsidR="00CC3EE4">
        <w:t>En dessous</w:t>
      </w:r>
      <w:r w:rsidR="001D4D32">
        <w:t>,</w:t>
      </w:r>
      <w:r w:rsidR="00CC3EE4">
        <w:t xml:space="preserve"> s</w:t>
      </w:r>
      <w:r>
        <w:t>e trouve des « </w:t>
      </w:r>
      <w:proofErr w:type="spellStart"/>
      <w:r>
        <w:t>card</w:t>
      </w:r>
      <w:r w:rsidR="00CC3EE4">
        <w:t>s</w:t>
      </w:r>
      <w:proofErr w:type="spellEnd"/>
      <w:r>
        <w:t> » si des clichés on</w:t>
      </w:r>
      <w:r w:rsidR="004D6EF7">
        <w:t>t</w:t>
      </w:r>
      <w:r>
        <w:t xml:space="preserve"> déjà </w:t>
      </w:r>
      <w:r w:rsidR="004D6EF7">
        <w:t>été</w:t>
      </w:r>
      <w:r>
        <w:t xml:space="preserve"> pris.</w:t>
      </w:r>
    </w:p>
    <w:p w:rsidR="00547344" w:rsidRDefault="00547344" w:rsidP="00684D95">
      <w:r>
        <w:tab/>
        <w:t>Enfin le dernier élément permet de placer sur une carte les photographies prisent par l’utilisateur.</w:t>
      </w:r>
    </w:p>
    <w:p w:rsidR="00B54738" w:rsidRDefault="00B54738" w:rsidP="00684D95"/>
    <w:p w:rsidR="00B54738" w:rsidRDefault="009760E7" w:rsidP="009760E7">
      <w:pPr>
        <w:pStyle w:val="Titre1"/>
      </w:pPr>
      <w:r>
        <w:t>Les interactions</w:t>
      </w:r>
    </w:p>
    <w:p w:rsidR="009760E7" w:rsidRDefault="009760E7" w:rsidP="009760E7"/>
    <w:p w:rsidR="00684D95" w:rsidRDefault="009760E7" w:rsidP="00684D95">
      <w:r>
        <w:tab/>
      </w:r>
      <w:r w:rsidR="001D4D32">
        <w:t>Sous l’encadré</w:t>
      </w:r>
      <w:r w:rsidR="006E3D2B">
        <w:t xml:space="preserve"> principal se trouve les 4 boutons principaux de l’</w:t>
      </w:r>
      <w:r w:rsidR="009B1083">
        <w:t>application :</w:t>
      </w:r>
    </w:p>
    <w:p w:rsidR="009B1083" w:rsidRDefault="009B1083" w:rsidP="009B1083">
      <w:pPr>
        <w:pStyle w:val="Paragraphedeliste"/>
        <w:numPr>
          <w:ilvl w:val="0"/>
          <w:numId w:val="1"/>
        </w:numPr>
      </w:pPr>
      <w:r>
        <w:t>Le bouton « Save </w:t>
      </w:r>
      <w:r w:rsidR="00EA7644">
        <w:rPr>
          <w:rStyle w:val="Appelnotedebasdep"/>
        </w:rPr>
        <w:footnoteReference w:id="2"/>
      </w:r>
      <w:r>
        <w:t>» permet de télécharger localement l’image courante</w:t>
      </w:r>
    </w:p>
    <w:p w:rsidR="009B1083" w:rsidRDefault="009B1083" w:rsidP="009B1083">
      <w:pPr>
        <w:pStyle w:val="Paragraphedeliste"/>
        <w:numPr>
          <w:ilvl w:val="0"/>
          <w:numId w:val="1"/>
        </w:numPr>
      </w:pPr>
      <w:r>
        <w:t>Le bouton « Shoot </w:t>
      </w:r>
      <w:r w:rsidR="00EA7644">
        <w:rPr>
          <w:rStyle w:val="Appelnotedebasdep"/>
        </w:rPr>
        <w:footnoteReference w:id="3"/>
      </w:r>
      <w:r>
        <w:t>» permet de prendre un cliché qui se superposera au flux vidéo renvoyé</w:t>
      </w:r>
      <w:r w:rsidR="00B01FB2">
        <w:t>e</w:t>
      </w:r>
      <w:r>
        <w:t xml:space="preserve"> par la webcam</w:t>
      </w:r>
    </w:p>
    <w:p w:rsidR="009B1083" w:rsidRDefault="009B1083" w:rsidP="009B1083">
      <w:pPr>
        <w:pStyle w:val="Paragraphedeliste"/>
        <w:numPr>
          <w:ilvl w:val="0"/>
          <w:numId w:val="1"/>
        </w:numPr>
      </w:pPr>
      <w:r>
        <w:t>Le bouton « Reset </w:t>
      </w:r>
      <w:r w:rsidR="00EA7644">
        <w:rPr>
          <w:rStyle w:val="Appelnotedebasdep"/>
        </w:rPr>
        <w:footnoteReference w:id="4"/>
      </w:r>
      <w:r>
        <w:t xml:space="preserve">» permet de </w:t>
      </w:r>
      <w:proofErr w:type="spellStart"/>
      <w:r>
        <w:t>ré</w:t>
      </w:r>
      <w:r w:rsidR="008C1D68">
        <w:t>-</w:t>
      </w:r>
      <w:r>
        <w:t>afficher</w:t>
      </w:r>
      <w:proofErr w:type="spellEnd"/>
      <w:r>
        <w:t xml:space="preserve"> le flux vidéo lorsqu’une image a été prise et réinitialiser les données remplie dans le formulaire</w:t>
      </w:r>
      <w:r w:rsidR="001D4D32">
        <w:t xml:space="preserve"> de position</w:t>
      </w:r>
      <w:r w:rsidR="008C1D68">
        <w:t>n</w:t>
      </w:r>
      <w:r w:rsidR="001D4D32">
        <w:t>ement géographique</w:t>
      </w:r>
      <w:r>
        <w:t>.</w:t>
      </w:r>
    </w:p>
    <w:p w:rsidR="009B1083" w:rsidRDefault="009B1083" w:rsidP="009B1083">
      <w:pPr>
        <w:pStyle w:val="Paragraphedeliste"/>
        <w:numPr>
          <w:ilvl w:val="0"/>
          <w:numId w:val="1"/>
        </w:numPr>
      </w:pPr>
      <w:r>
        <w:t xml:space="preserve">Le bouton « Face </w:t>
      </w:r>
      <w:proofErr w:type="spellStart"/>
      <w:r>
        <w:t>Tracking</w:t>
      </w:r>
      <w:proofErr w:type="spellEnd"/>
      <w:r>
        <w:t> </w:t>
      </w:r>
      <w:r w:rsidR="00EA7644">
        <w:rPr>
          <w:rStyle w:val="Appelnotedebasdep"/>
        </w:rPr>
        <w:footnoteReference w:id="5"/>
      </w:r>
      <w:r>
        <w:t>» permet d’ouvrir une nouvelle fenêtre. Dans celle-ci la tête de</w:t>
      </w:r>
      <w:r w:rsidR="006F0341">
        <w:t>s</w:t>
      </w:r>
      <w:r>
        <w:t xml:space="preserve"> personne</w:t>
      </w:r>
      <w:r w:rsidR="008C1D68">
        <w:t>s</w:t>
      </w:r>
      <w:r>
        <w:t xml:space="preserve"> est</w:t>
      </w:r>
      <w:r w:rsidR="00EA7644">
        <w:t xml:space="preserve"> « </w:t>
      </w:r>
      <w:proofErr w:type="spellStart"/>
      <w:r w:rsidR="00EA7644">
        <w:t>tracked</w:t>
      </w:r>
      <w:proofErr w:type="spellEnd"/>
      <w:r>
        <w:t> </w:t>
      </w:r>
      <w:r w:rsidR="003B4D78">
        <w:rPr>
          <w:rStyle w:val="Appelnotedebasdep"/>
        </w:rPr>
        <w:footnoteReference w:id="6"/>
      </w:r>
      <w:r>
        <w:t>» en temps r</w:t>
      </w:r>
      <w:r w:rsidR="001F1AC4">
        <w:t>éel</w:t>
      </w:r>
      <w:r w:rsidR="008C1D68">
        <w:t xml:space="preserve"> et une cible et placé sur leur</w:t>
      </w:r>
      <w:r>
        <w:t xml:space="preserve"> tête. En cliquant</w:t>
      </w:r>
      <w:r w:rsidR="00007308">
        <w:t xml:space="preserve"> sur l’image il est possible de prendre un</w:t>
      </w:r>
      <w:r w:rsidR="00777BE6">
        <w:t>e</w:t>
      </w:r>
      <w:r w:rsidR="00007308">
        <w:t xml:space="preserve"> photographie de l’image courante</w:t>
      </w:r>
      <w:r w:rsidR="008779C7">
        <w:t>.</w:t>
      </w:r>
    </w:p>
    <w:p w:rsidR="00007308" w:rsidRDefault="00007308" w:rsidP="00007308"/>
    <w:p w:rsidR="00007308" w:rsidRDefault="008C1D68" w:rsidP="00007308">
      <w:r>
        <w:tab/>
        <w:t xml:space="preserve">En </w:t>
      </w:r>
      <w:r w:rsidR="00007308">
        <w:t>dessous du formulaire lorsque les « </w:t>
      </w:r>
      <w:proofErr w:type="spellStart"/>
      <w:r w:rsidR="00007308">
        <w:t>card</w:t>
      </w:r>
      <w:r w:rsidR="00AA6821">
        <w:t>s</w:t>
      </w:r>
      <w:proofErr w:type="spellEnd"/>
      <w:r w:rsidR="00007308">
        <w:t> </w:t>
      </w:r>
      <w:r w:rsidR="003B4D78">
        <w:rPr>
          <w:rStyle w:val="Appelnotedebasdep"/>
        </w:rPr>
        <w:footnoteReference w:id="7"/>
      </w:r>
      <w:r w:rsidR="00007308">
        <w:t>» sont affichées (donc lorsque des clichés ont déjà été réalisés) plusieurs actions sont possibles :</w:t>
      </w:r>
    </w:p>
    <w:p w:rsidR="00007308" w:rsidRDefault="00007308" w:rsidP="00007308">
      <w:pPr>
        <w:pStyle w:val="Paragraphedeliste"/>
        <w:numPr>
          <w:ilvl w:val="0"/>
          <w:numId w:val="2"/>
        </w:numPr>
      </w:pPr>
      <w:r>
        <w:t>Cliquer sur l’image</w:t>
      </w:r>
      <w:r w:rsidR="00012F42">
        <w:t xml:space="preserve"> (</w:t>
      </w:r>
      <w:r w:rsidR="00AA6821">
        <w:t>et non sur la</w:t>
      </w:r>
      <w:r w:rsidR="00012F42">
        <w:t xml:space="preserve"> date)</w:t>
      </w:r>
      <w:r>
        <w:t xml:space="preserve"> afin d’afficher la longitude et</w:t>
      </w:r>
      <w:r w:rsidR="00F2799F">
        <w:t xml:space="preserve"> la</w:t>
      </w:r>
      <w:r w:rsidR="00A3527B">
        <w:t xml:space="preserve"> latitude. L</w:t>
      </w:r>
      <w:r>
        <w:t xml:space="preserve">a fermeture de ce menu ce fait par </w:t>
      </w:r>
      <w:proofErr w:type="gramStart"/>
      <w:r>
        <w:t>un clique</w:t>
      </w:r>
      <w:proofErr w:type="gramEnd"/>
      <w:r>
        <w:t xml:space="preserve"> sur la croix supérieur droite.</w:t>
      </w:r>
    </w:p>
    <w:p w:rsidR="00012F42" w:rsidRDefault="004A25FD" w:rsidP="00007308">
      <w:pPr>
        <w:pStyle w:val="Paragraphedeliste"/>
        <w:numPr>
          <w:ilvl w:val="0"/>
          <w:numId w:val="2"/>
        </w:numPr>
      </w:pPr>
      <w:r>
        <w:t>Supprimer</w:t>
      </w:r>
      <w:r w:rsidR="00C6380E">
        <w:t xml:space="preserve"> </w:t>
      </w:r>
      <w:r w:rsidR="00012F42">
        <w:t>du cliché par un clique sur l’icône « </w:t>
      </w:r>
      <w:proofErr w:type="spellStart"/>
      <w:r w:rsidR="00012F42">
        <w:t>dustbin</w:t>
      </w:r>
      <w:proofErr w:type="spellEnd"/>
      <w:r w:rsidR="00012F42">
        <w:t> </w:t>
      </w:r>
      <w:r w:rsidR="003B4D78">
        <w:rPr>
          <w:rStyle w:val="Appelnotedebasdep"/>
        </w:rPr>
        <w:footnoteReference w:id="8"/>
      </w:r>
      <w:r w:rsidR="00012F42">
        <w:t>»</w:t>
      </w:r>
    </w:p>
    <w:p w:rsidR="00E51BFE" w:rsidRDefault="004A25FD" w:rsidP="00E51BFE">
      <w:pPr>
        <w:pStyle w:val="Paragraphedeliste"/>
        <w:numPr>
          <w:ilvl w:val="0"/>
          <w:numId w:val="2"/>
        </w:numPr>
      </w:pPr>
      <w:r>
        <w:t>Télécharger</w:t>
      </w:r>
      <w:r w:rsidR="00012F42">
        <w:t xml:space="preserve"> l’image par un clique sur l’icône « </w:t>
      </w:r>
      <w:proofErr w:type="spellStart"/>
      <w:r w:rsidR="00012F42">
        <w:t>download</w:t>
      </w:r>
      <w:proofErr w:type="spellEnd"/>
      <w:r w:rsidR="00012F42">
        <w:t> </w:t>
      </w:r>
      <w:r w:rsidR="003B4D78">
        <w:rPr>
          <w:rStyle w:val="Appelnotedebasdep"/>
        </w:rPr>
        <w:footnoteReference w:id="9"/>
      </w:r>
      <w:r w:rsidR="00012F42">
        <w:t>»</w:t>
      </w:r>
    </w:p>
    <w:p w:rsidR="00E51BFE" w:rsidRDefault="00E51BFE" w:rsidP="00E51BFE"/>
    <w:p w:rsidR="00E51BFE" w:rsidRDefault="00E51BFE" w:rsidP="00E51BFE">
      <w:r>
        <w:tab/>
        <w:t>La cart</w:t>
      </w:r>
      <w:r w:rsidR="008C1D68">
        <w:t>e en fin de page permet de situer</w:t>
      </w:r>
      <w:r>
        <w:t xml:space="preserve"> tous les clichés pris </w:t>
      </w:r>
      <w:r w:rsidR="00EE2AEA">
        <w:t>et en base.</w:t>
      </w:r>
    </w:p>
    <w:p w:rsidR="00007308" w:rsidRDefault="00007308" w:rsidP="00007308">
      <w:pPr>
        <w:ind w:left="708"/>
      </w:pPr>
    </w:p>
    <w:p w:rsidR="00ED6BD2" w:rsidRDefault="00ED6BD2" w:rsidP="00ED6BD2">
      <w:pPr>
        <w:pStyle w:val="Titre1"/>
      </w:pPr>
      <w:r>
        <w:t>Tester</w:t>
      </w:r>
    </w:p>
    <w:p w:rsidR="00EB07E3" w:rsidRDefault="00ED6BD2" w:rsidP="00ED6BD2">
      <w:r>
        <w:tab/>
        <w:t xml:space="preserve">L’application est </w:t>
      </w:r>
      <w:proofErr w:type="gramStart"/>
      <w:r>
        <w:t>déployer</w:t>
      </w:r>
      <w:proofErr w:type="gramEnd"/>
      <w:r>
        <w:t xml:space="preserve"> et peut être testée à l’adresse suivante :  </w:t>
      </w:r>
    </w:p>
    <w:p w:rsidR="00ED6BD2" w:rsidRPr="00ED6BD2" w:rsidRDefault="00EB07E3" w:rsidP="00EB07E3">
      <w:pPr>
        <w:ind w:firstLine="708"/>
      </w:pPr>
      <w:hyperlink r:id="rId12" w:history="1">
        <w:r w:rsidR="00ED6BD2" w:rsidRPr="00EB07E3">
          <w:rPr>
            <w:rStyle w:val="Lienhypertexte"/>
          </w:rPr>
          <w:t>https://projet-isen.github.io/html5-apn/</w:t>
        </w:r>
      </w:hyperlink>
      <w:bookmarkStart w:id="0" w:name="_GoBack"/>
      <w:bookmarkEnd w:id="0"/>
    </w:p>
    <w:sectPr w:rsidR="00ED6BD2" w:rsidRPr="00ED6BD2" w:rsidSect="008A363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1" w:h="16817"/>
      <w:pgMar w:top="159" w:right="198" w:bottom="278" w:left="181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382" w:rsidRDefault="00B76382" w:rsidP="009012E5">
      <w:r>
        <w:separator/>
      </w:r>
    </w:p>
  </w:endnote>
  <w:endnote w:type="continuationSeparator" w:id="0">
    <w:p w:rsidR="00B76382" w:rsidRDefault="00B76382" w:rsidP="00901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382" w:rsidRDefault="00B76382" w:rsidP="009012E5">
      <w:r>
        <w:separator/>
      </w:r>
    </w:p>
  </w:footnote>
  <w:footnote w:type="continuationSeparator" w:id="0">
    <w:p w:rsidR="00B76382" w:rsidRDefault="00B76382" w:rsidP="009012E5">
      <w:r>
        <w:continuationSeparator/>
      </w:r>
    </w:p>
  </w:footnote>
  <w:footnote w:id="1">
    <w:p w:rsidR="00EA7644" w:rsidRDefault="00EA7644">
      <w:pPr>
        <w:pStyle w:val="Notedebasdepage"/>
      </w:pPr>
      <w:r>
        <w:rPr>
          <w:rStyle w:val="Appelnotedebasdep"/>
        </w:rPr>
        <w:footnoteRef/>
      </w:r>
      <w:r>
        <w:t xml:space="preserve"> Drapeau</w:t>
      </w:r>
    </w:p>
  </w:footnote>
  <w:footnote w:id="2">
    <w:p w:rsidR="00EA7644" w:rsidRDefault="00EA7644">
      <w:pPr>
        <w:pStyle w:val="Notedebasdepage"/>
      </w:pPr>
      <w:r>
        <w:rPr>
          <w:rStyle w:val="Appelnotedebasdep"/>
        </w:rPr>
        <w:footnoteRef/>
      </w:r>
      <w:r>
        <w:t xml:space="preserve"> Sauvegarder</w:t>
      </w:r>
    </w:p>
  </w:footnote>
  <w:footnote w:id="3">
    <w:p w:rsidR="00EA7644" w:rsidRDefault="00EA7644">
      <w:pPr>
        <w:pStyle w:val="Notedebasdepage"/>
      </w:pPr>
      <w:r>
        <w:rPr>
          <w:rStyle w:val="Appelnotedebasdep"/>
        </w:rPr>
        <w:footnoteRef/>
      </w:r>
      <w:r>
        <w:t xml:space="preserve"> Tirer, prendre un cliché</w:t>
      </w:r>
    </w:p>
  </w:footnote>
  <w:footnote w:id="4">
    <w:p w:rsidR="00EA7644" w:rsidRDefault="00EA7644">
      <w:pPr>
        <w:pStyle w:val="Notedebasdepage"/>
      </w:pPr>
      <w:r>
        <w:rPr>
          <w:rStyle w:val="Appelnotedebasdep"/>
        </w:rPr>
        <w:footnoteRef/>
      </w:r>
      <w:r>
        <w:t xml:space="preserve"> Remise à zéro</w:t>
      </w:r>
    </w:p>
  </w:footnote>
  <w:footnote w:id="5">
    <w:p w:rsidR="00EA7644" w:rsidRDefault="00EA7644">
      <w:pPr>
        <w:pStyle w:val="Notedebasdepage"/>
      </w:pPr>
      <w:r>
        <w:rPr>
          <w:rStyle w:val="Appelnotedebasdep"/>
        </w:rPr>
        <w:footnoteRef/>
      </w:r>
      <w:r>
        <w:t xml:space="preserve"> Suivi de visage</w:t>
      </w:r>
    </w:p>
  </w:footnote>
  <w:footnote w:id="6">
    <w:p w:rsidR="003B4D78" w:rsidRDefault="003B4D78">
      <w:pPr>
        <w:pStyle w:val="Notedebasdepage"/>
      </w:pPr>
      <w:r>
        <w:rPr>
          <w:rStyle w:val="Appelnotedebasdep"/>
        </w:rPr>
        <w:footnoteRef/>
      </w:r>
      <w:r>
        <w:t xml:space="preserve"> Suivi</w:t>
      </w:r>
    </w:p>
  </w:footnote>
  <w:footnote w:id="7">
    <w:p w:rsidR="003B4D78" w:rsidRDefault="003B4D78">
      <w:pPr>
        <w:pStyle w:val="Notedebasdepage"/>
      </w:pPr>
      <w:r>
        <w:rPr>
          <w:rStyle w:val="Appelnotedebasdep"/>
        </w:rPr>
        <w:footnoteRef/>
      </w:r>
      <w:r>
        <w:t xml:space="preserve"> Cartes</w:t>
      </w:r>
    </w:p>
  </w:footnote>
  <w:footnote w:id="8">
    <w:p w:rsidR="003B4D78" w:rsidRDefault="003B4D78">
      <w:pPr>
        <w:pStyle w:val="Notedebasdepage"/>
      </w:pPr>
      <w:r>
        <w:rPr>
          <w:rStyle w:val="Appelnotedebasdep"/>
        </w:rPr>
        <w:footnoteRef/>
      </w:r>
      <w:r>
        <w:t xml:space="preserve"> Poubelle</w:t>
      </w:r>
    </w:p>
  </w:footnote>
  <w:footnote w:id="9">
    <w:p w:rsidR="003B4D78" w:rsidRDefault="003B4D78">
      <w:pPr>
        <w:pStyle w:val="Notedebasdepage"/>
      </w:pPr>
      <w:r>
        <w:rPr>
          <w:rStyle w:val="Appelnotedebasdep"/>
        </w:rPr>
        <w:footnoteRef/>
      </w:r>
      <w:r>
        <w:t xml:space="preserve"> Téléchargement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600" w:rsidRDefault="0081260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209C4"/>
    <w:multiLevelType w:val="hybridMultilevel"/>
    <w:tmpl w:val="966C176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14E6434"/>
    <w:multiLevelType w:val="hybridMultilevel"/>
    <w:tmpl w:val="E4BC83FE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2D920075"/>
    <w:multiLevelType w:val="hybridMultilevel"/>
    <w:tmpl w:val="626C3752"/>
    <w:lvl w:ilvl="0" w:tplc="44003BF4">
      <w:numFmt w:val="bullet"/>
      <w:lvlText w:val="-"/>
      <w:lvlJc w:val="left"/>
      <w:pPr>
        <w:ind w:left="1776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04E78EB"/>
    <w:multiLevelType w:val="hybridMultilevel"/>
    <w:tmpl w:val="2D1E45CE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5E006312"/>
    <w:multiLevelType w:val="hybridMultilevel"/>
    <w:tmpl w:val="17706FBE"/>
    <w:lvl w:ilvl="0" w:tplc="E5DE18C2">
      <w:numFmt w:val="bullet"/>
      <w:lvlText w:val="-"/>
      <w:lvlJc w:val="left"/>
      <w:pPr>
        <w:ind w:left="1776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hideSpellingErrors/>
  <w:hideGrammaticalError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35"/>
    <w:rsid w:val="00007308"/>
    <w:rsid w:val="00012F42"/>
    <w:rsid w:val="00030F5B"/>
    <w:rsid w:val="000326C5"/>
    <w:rsid w:val="000861DC"/>
    <w:rsid w:val="000B34A5"/>
    <w:rsid w:val="00142BE7"/>
    <w:rsid w:val="00154F18"/>
    <w:rsid w:val="001730CA"/>
    <w:rsid w:val="001A02BE"/>
    <w:rsid w:val="001A0D0B"/>
    <w:rsid w:val="001C1F55"/>
    <w:rsid w:val="001D4D32"/>
    <w:rsid w:val="001F08F7"/>
    <w:rsid w:val="001F1AC4"/>
    <w:rsid w:val="0020213B"/>
    <w:rsid w:val="00202362"/>
    <w:rsid w:val="00221492"/>
    <w:rsid w:val="002424F1"/>
    <w:rsid w:val="002534DD"/>
    <w:rsid w:val="00255463"/>
    <w:rsid w:val="00256A93"/>
    <w:rsid w:val="002A724D"/>
    <w:rsid w:val="002B33D1"/>
    <w:rsid w:val="002B773F"/>
    <w:rsid w:val="002E722C"/>
    <w:rsid w:val="00301197"/>
    <w:rsid w:val="00324397"/>
    <w:rsid w:val="003354DB"/>
    <w:rsid w:val="00364ADF"/>
    <w:rsid w:val="003874D9"/>
    <w:rsid w:val="003B4D78"/>
    <w:rsid w:val="003B5121"/>
    <w:rsid w:val="0040084A"/>
    <w:rsid w:val="0043287E"/>
    <w:rsid w:val="00472FC1"/>
    <w:rsid w:val="004769BF"/>
    <w:rsid w:val="004A25FD"/>
    <w:rsid w:val="004D6EF7"/>
    <w:rsid w:val="00547344"/>
    <w:rsid w:val="00552A23"/>
    <w:rsid w:val="00575FB8"/>
    <w:rsid w:val="00580A3B"/>
    <w:rsid w:val="0058332A"/>
    <w:rsid w:val="005D49E1"/>
    <w:rsid w:val="0061677B"/>
    <w:rsid w:val="006329E1"/>
    <w:rsid w:val="00684D95"/>
    <w:rsid w:val="006A1D11"/>
    <w:rsid w:val="006B445E"/>
    <w:rsid w:val="006E3D2B"/>
    <w:rsid w:val="006F0341"/>
    <w:rsid w:val="006F4AA7"/>
    <w:rsid w:val="007113F3"/>
    <w:rsid w:val="007158BC"/>
    <w:rsid w:val="00726528"/>
    <w:rsid w:val="0073536E"/>
    <w:rsid w:val="00777BE6"/>
    <w:rsid w:val="00791C9A"/>
    <w:rsid w:val="007975A2"/>
    <w:rsid w:val="007D3E31"/>
    <w:rsid w:val="007E3AD0"/>
    <w:rsid w:val="00812600"/>
    <w:rsid w:val="00834899"/>
    <w:rsid w:val="0087101A"/>
    <w:rsid w:val="00872F0F"/>
    <w:rsid w:val="008779C7"/>
    <w:rsid w:val="008840A6"/>
    <w:rsid w:val="008A3635"/>
    <w:rsid w:val="008C1D68"/>
    <w:rsid w:val="008D781B"/>
    <w:rsid w:val="008F7FD2"/>
    <w:rsid w:val="009012E5"/>
    <w:rsid w:val="00901A62"/>
    <w:rsid w:val="00901EB1"/>
    <w:rsid w:val="00907377"/>
    <w:rsid w:val="0092438D"/>
    <w:rsid w:val="00962A83"/>
    <w:rsid w:val="009752D6"/>
    <w:rsid w:val="009760E7"/>
    <w:rsid w:val="009A3AD6"/>
    <w:rsid w:val="009B1083"/>
    <w:rsid w:val="009B35C8"/>
    <w:rsid w:val="009D5BD5"/>
    <w:rsid w:val="009D657B"/>
    <w:rsid w:val="00A01DFF"/>
    <w:rsid w:val="00A20D0D"/>
    <w:rsid w:val="00A25292"/>
    <w:rsid w:val="00A3527B"/>
    <w:rsid w:val="00A946CB"/>
    <w:rsid w:val="00AA04D5"/>
    <w:rsid w:val="00AA6821"/>
    <w:rsid w:val="00AC0341"/>
    <w:rsid w:val="00AF3316"/>
    <w:rsid w:val="00AF7742"/>
    <w:rsid w:val="00B01FB2"/>
    <w:rsid w:val="00B064CF"/>
    <w:rsid w:val="00B24CE9"/>
    <w:rsid w:val="00B3766B"/>
    <w:rsid w:val="00B54738"/>
    <w:rsid w:val="00B5794C"/>
    <w:rsid w:val="00B76382"/>
    <w:rsid w:val="00B90A20"/>
    <w:rsid w:val="00B95C66"/>
    <w:rsid w:val="00BB0767"/>
    <w:rsid w:val="00BB5E8F"/>
    <w:rsid w:val="00BD6711"/>
    <w:rsid w:val="00BF0E26"/>
    <w:rsid w:val="00C05B9A"/>
    <w:rsid w:val="00C44B8F"/>
    <w:rsid w:val="00C57FC3"/>
    <w:rsid w:val="00C600D7"/>
    <w:rsid w:val="00C6380E"/>
    <w:rsid w:val="00CA6F06"/>
    <w:rsid w:val="00CC3EE4"/>
    <w:rsid w:val="00CE30BC"/>
    <w:rsid w:val="00D16219"/>
    <w:rsid w:val="00D52F45"/>
    <w:rsid w:val="00D86F3D"/>
    <w:rsid w:val="00D90008"/>
    <w:rsid w:val="00D97D16"/>
    <w:rsid w:val="00DE1BFB"/>
    <w:rsid w:val="00DE4713"/>
    <w:rsid w:val="00DF1608"/>
    <w:rsid w:val="00E05866"/>
    <w:rsid w:val="00E51BFE"/>
    <w:rsid w:val="00E5405E"/>
    <w:rsid w:val="00E564A5"/>
    <w:rsid w:val="00E94117"/>
    <w:rsid w:val="00EA6B21"/>
    <w:rsid w:val="00EA7644"/>
    <w:rsid w:val="00EB07E3"/>
    <w:rsid w:val="00ED6BD2"/>
    <w:rsid w:val="00EE2AEA"/>
    <w:rsid w:val="00F2275A"/>
    <w:rsid w:val="00F2799F"/>
    <w:rsid w:val="00F40A20"/>
    <w:rsid w:val="00F8101C"/>
    <w:rsid w:val="00FA4A96"/>
    <w:rsid w:val="00FE767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E778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4D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69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580A3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9012E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12E5"/>
  </w:style>
  <w:style w:type="paragraph" w:styleId="Pieddepage">
    <w:name w:val="footer"/>
    <w:basedOn w:val="Normal"/>
    <w:link w:val="PieddepageCar"/>
    <w:uiPriority w:val="99"/>
    <w:unhideWhenUsed/>
    <w:rsid w:val="009012E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12E5"/>
  </w:style>
  <w:style w:type="paragraph" w:styleId="Sansinterligne">
    <w:name w:val="No Spacing"/>
    <w:link w:val="SansinterligneCar"/>
    <w:uiPriority w:val="1"/>
    <w:qFormat/>
    <w:rsid w:val="008A3635"/>
    <w:rPr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A3635"/>
    <w:rPr>
      <w:sz w:val="2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684D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B108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769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962A83"/>
    <w:rPr>
      <w:color w:val="0000FF" w:themeColor="hyperlink"/>
      <w:u w:val="single"/>
    </w:rPr>
  </w:style>
  <w:style w:type="character" w:customStyle="1" w:styleId="5yl5">
    <w:name w:val="_5yl5"/>
    <w:basedOn w:val="Policepardfaut"/>
    <w:rsid w:val="00962A83"/>
  </w:style>
  <w:style w:type="character" w:customStyle="1" w:styleId="apple-converted-space">
    <w:name w:val="apple-converted-space"/>
    <w:basedOn w:val="Policepardfaut"/>
    <w:rsid w:val="00030F5B"/>
  </w:style>
  <w:style w:type="character" w:styleId="Lienhypertextesuivivisit">
    <w:name w:val="FollowedHyperlink"/>
    <w:basedOn w:val="Policepardfaut"/>
    <w:uiPriority w:val="99"/>
    <w:semiHidden/>
    <w:unhideWhenUsed/>
    <w:rsid w:val="00030F5B"/>
    <w:rPr>
      <w:color w:val="800080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EA764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A764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A764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A764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A7644"/>
    <w:rPr>
      <w:b/>
      <w:bCs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A7644"/>
    <w:pPr>
      <w:spacing w:after="200"/>
    </w:pPr>
    <w:rPr>
      <w:i/>
      <w:iCs/>
      <w:color w:val="1F497D" w:themeColor="text2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A764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A764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A76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297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7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rojet-isen.github.io/html5-apn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aniuse.com/usage-table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://localhost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entica\AppData\Roaming\Microsoft\Templates\Page%20de%20garde%20Mond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860752-93B9-4B2F-B942-D905AB6831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C9343C-CBCF-4068-9338-4931FF30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Monde pour rapport.dotx</Template>
  <TotalTime>0</TotalTime>
  <Pages>3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Caméra par HTML5</vt:lpstr>
    </vt:vector>
  </TitlesOfParts>
  <Manager/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Caméra par HTML5</dc:title>
  <dc:subject/>
  <dc:creator/>
  <cp:keywords/>
  <dc:description/>
  <cp:lastModifiedBy/>
  <cp:revision>1</cp:revision>
  <dcterms:created xsi:type="dcterms:W3CDTF">2016-11-14T12:50:00Z</dcterms:created>
  <dcterms:modified xsi:type="dcterms:W3CDTF">2016-11-14T15:25:00Z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TC043191969991</vt:lpwstr>
  </property>
</Properties>
</file>